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A2F0" w14:textId="2F580863" w:rsidR="009C2411" w:rsidRDefault="00271846" w:rsidP="009C2411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C7A2F91" wp14:editId="10E80016">
                <wp:simplePos x="0" y="0"/>
                <wp:positionH relativeFrom="column">
                  <wp:posOffset>-681990</wp:posOffset>
                </wp:positionH>
                <wp:positionV relativeFrom="paragraph">
                  <wp:posOffset>-809625</wp:posOffset>
                </wp:positionV>
                <wp:extent cx="7772400" cy="10058400"/>
                <wp:effectExtent l="0" t="0" r="0" b="0"/>
                <wp:wrapNone/>
                <wp:docPr id="159576831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13F4D" id="Group 1" o:spid="_x0000_s1026" style="position:absolute;margin-left:-53.7pt;margin-top:-63.7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1076"/>
        <w:gridCol w:w="2439"/>
        <w:gridCol w:w="1255"/>
      </w:tblGrid>
      <w:tr w:rsidR="00AD0D32" w14:paraId="0F0A58FD" w14:textId="77777777" w:rsidTr="00824A50">
        <w:trPr>
          <w:trHeight w:val="2880"/>
        </w:trPr>
        <w:tc>
          <w:tcPr>
            <w:tcW w:w="2610" w:type="dxa"/>
            <w:gridSpan w:val="5"/>
          </w:tcPr>
          <w:p w14:paraId="7B6687CF" w14:textId="77777777" w:rsidR="00AD0D32" w:rsidRDefault="00AD0D32" w:rsidP="00667329">
            <w:r>
              <w:rPr>
                <w:noProof/>
                <w:lang w:val="en-AU" w:eastAsia="en-AU"/>
              </w:rPr>
              <w:drawing>
                <wp:inline distT="0" distB="0" distL="0" distR="0" wp14:anchorId="5FB96A01" wp14:editId="67248319">
                  <wp:extent cx="1463040" cy="1463040"/>
                  <wp:effectExtent l="0" t="0" r="3810" b="3810"/>
                  <wp:docPr id="420037155" name="Graphic 6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037155" name="Graphic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gridSpan w:val="5"/>
          </w:tcPr>
          <w:p w14:paraId="2774FA00" w14:textId="30B66D2C" w:rsidR="00AD0D32" w:rsidRPr="009C183B" w:rsidRDefault="005D7983" w:rsidP="00AD0D32">
            <w:pPr>
              <w:pStyle w:val="Title"/>
              <w:spacing w:after="0"/>
            </w:pPr>
            <w:r w:rsidRPr="009C183B">
              <w:t>S. ANISHVARR</w:t>
            </w:r>
            <w:r w:rsidR="00194BDE">
              <w:t xml:space="preserve">    </w:t>
            </w:r>
            <w:r w:rsidR="003829F6">
              <w:t xml:space="preserve">     </w:t>
            </w:r>
            <w:r w:rsidR="00194BDE">
              <w:t xml:space="preserve">        </w:t>
            </w:r>
          </w:p>
          <w:p w14:paraId="4DA797C2" w14:textId="0C5A0C02" w:rsidR="00AD0D32" w:rsidRDefault="00824A50" w:rsidP="00526631">
            <w:pPr>
              <w:pStyle w:val="Subtitle"/>
            </w:pPr>
            <w:r>
              <w:t>Chennai, India</w:t>
            </w:r>
            <w:r w:rsidR="00AD0D32">
              <w:t xml:space="preserve"> | </w:t>
            </w:r>
            <w:r>
              <w:t>9962149495</w:t>
            </w:r>
            <w:r w:rsidR="00AD0D32">
              <w:t xml:space="preserve"> | </w:t>
            </w:r>
            <w:r>
              <w:t>anishvarr99happy@gmail.com</w:t>
            </w:r>
            <w:r w:rsidR="00AD0D32">
              <w:t xml:space="preserve"> </w:t>
            </w:r>
          </w:p>
          <w:p w14:paraId="3175CB70" w14:textId="6186F34B" w:rsidR="00AD0D32" w:rsidRDefault="00824A50" w:rsidP="00DE759B">
            <w:r>
              <w:t>Hi, I am S.</w:t>
            </w:r>
            <w:r w:rsidR="005D7983">
              <w:t xml:space="preserve"> </w:t>
            </w:r>
            <w:r>
              <w:t xml:space="preserve">Anishvarr and I love coding. </w:t>
            </w:r>
          </w:p>
        </w:tc>
      </w:tr>
      <w:tr w:rsidR="00667329" w14:paraId="1A59A356" w14:textId="77777777" w:rsidTr="00824A50">
        <w:trPr>
          <w:trHeight w:val="900"/>
        </w:trPr>
        <w:tc>
          <w:tcPr>
            <w:tcW w:w="10080" w:type="dxa"/>
            <w:gridSpan w:val="10"/>
          </w:tcPr>
          <w:p w14:paraId="1B049876" w14:textId="51F4EEFB" w:rsidR="00667329" w:rsidRPr="003C4494" w:rsidRDefault="00824A50" w:rsidP="00667329">
            <w:pPr>
              <w:pStyle w:val="Heading1"/>
              <w:rPr>
                <w:b/>
                <w:bCs/>
              </w:rPr>
            </w:pPr>
            <w:r w:rsidRPr="003C4494">
              <w:rPr>
                <w:b/>
                <w:bCs/>
              </w:rPr>
              <w:t>Skills</w:t>
            </w:r>
          </w:p>
        </w:tc>
      </w:tr>
      <w:tr w:rsidR="003829F6" w14:paraId="229B88B7" w14:textId="156DB614" w:rsidTr="003829F6">
        <w:trPr>
          <w:trHeight w:val="80"/>
        </w:trPr>
        <w:tc>
          <w:tcPr>
            <w:tcW w:w="1260" w:type="dxa"/>
            <w:vMerge w:val="restart"/>
          </w:tcPr>
          <w:p w14:paraId="7BDBE41E" w14:textId="4D978B31" w:rsidR="003829F6" w:rsidRDefault="003829F6" w:rsidP="00667329">
            <w:pPr>
              <w:pStyle w:val="Heading3"/>
            </w:pPr>
            <w:r>
              <w:t xml:space="preserve"> </w:t>
            </w:r>
          </w:p>
          <w:p w14:paraId="3DCB56D9" w14:textId="77777777" w:rsidR="003829F6" w:rsidRPr="005579C9" w:rsidRDefault="003829F6" w:rsidP="00EA62A2"/>
        </w:tc>
        <w:tc>
          <w:tcPr>
            <w:tcW w:w="540" w:type="dxa"/>
            <w:gridSpan w:val="2"/>
          </w:tcPr>
          <w:p w14:paraId="3CCF97BA" w14:textId="1624EDF8" w:rsidR="003829F6" w:rsidRDefault="00271846" w:rsidP="00FC662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301687" wp14:editId="3F680F6F">
                      <wp:extent cx="137160" cy="137160"/>
                      <wp:effectExtent l="19050" t="22860" r="15240" b="20955"/>
                      <wp:docPr id="35590994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B78C1C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2FC8CB2" w14:textId="77777777" w:rsidR="003829F6" w:rsidRPr="004823C2" w:rsidRDefault="003829F6" w:rsidP="00667329"/>
        </w:tc>
        <w:tc>
          <w:tcPr>
            <w:tcW w:w="4406" w:type="dxa"/>
            <w:gridSpan w:val="4"/>
            <w:vMerge w:val="restart"/>
            <w:tcBorders>
              <w:right w:val="single" w:sz="4" w:space="0" w:color="auto"/>
            </w:tcBorders>
          </w:tcPr>
          <w:p w14:paraId="2DAE3F23" w14:textId="5241D8EA" w:rsidR="003829F6" w:rsidRPr="003C4494" w:rsidRDefault="003829F6" w:rsidP="00667329">
            <w:pPr>
              <w:pStyle w:val="Heading2"/>
            </w:pPr>
            <w:r w:rsidRPr="003C4494">
              <w:t xml:space="preserve">Javascript                                  </w:t>
            </w:r>
          </w:p>
          <w:p w14:paraId="53F3E29E" w14:textId="3084F212" w:rsidR="003829F6" w:rsidRPr="003C4494" w:rsidRDefault="003829F6" w:rsidP="00667329">
            <w:pPr>
              <w:pStyle w:val="Heading2"/>
            </w:pPr>
            <w:r w:rsidRPr="003C4494">
              <w:t>html</w:t>
            </w:r>
          </w:p>
          <w:p w14:paraId="0A9B242A" w14:textId="048A33D5" w:rsidR="003829F6" w:rsidRPr="003C4494" w:rsidRDefault="003829F6" w:rsidP="00667329">
            <w:pPr>
              <w:pStyle w:val="Heading2"/>
            </w:pPr>
            <w:r w:rsidRPr="003C4494">
              <w:t>css</w:t>
            </w:r>
          </w:p>
          <w:p w14:paraId="3D84A54D" w14:textId="56FBB385" w:rsidR="003829F6" w:rsidRPr="003C4494" w:rsidRDefault="003829F6" w:rsidP="00667329">
            <w:pPr>
              <w:pStyle w:val="Heading2"/>
            </w:pPr>
            <w:r w:rsidRPr="003C4494">
              <w:t>python</w:t>
            </w:r>
          </w:p>
          <w:p w14:paraId="23E4FBC5" w14:textId="77168BA6" w:rsidR="003829F6" w:rsidRPr="00824A50" w:rsidRDefault="003829F6" w:rsidP="00824A50">
            <w:pPr>
              <w:rPr>
                <w:b/>
                <w:bCs/>
              </w:rPr>
            </w:pPr>
          </w:p>
        </w:tc>
        <w:tc>
          <w:tcPr>
            <w:tcW w:w="243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58B7E65" w14:textId="3567EC8F" w:rsidR="003829F6" w:rsidRDefault="003829F6" w:rsidP="00824A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My </w:t>
            </w:r>
            <w:r w:rsidR="003C4494">
              <w:rPr>
                <w:b/>
                <w:bCs/>
              </w:rPr>
              <w:t>Hobbies:</w:t>
            </w:r>
            <w:r>
              <w:rPr>
                <w:b/>
                <w:bCs/>
              </w:rPr>
              <w:t xml:space="preserve"> </w:t>
            </w:r>
          </w:p>
          <w:p w14:paraId="647FDFD0" w14:textId="77777777" w:rsidR="003829F6" w:rsidRPr="003C4494" w:rsidRDefault="003829F6" w:rsidP="003829F6">
            <w:pPr>
              <w:pStyle w:val="ListParagraph"/>
              <w:numPr>
                <w:ilvl w:val="0"/>
                <w:numId w:val="6"/>
              </w:numPr>
            </w:pPr>
            <w:r w:rsidRPr="003C4494">
              <w:t>Cycling</w:t>
            </w:r>
          </w:p>
          <w:p w14:paraId="6DD36C7C" w14:textId="77777777" w:rsidR="003829F6" w:rsidRPr="003C4494" w:rsidRDefault="005A2A7B" w:rsidP="003829F6">
            <w:pPr>
              <w:pStyle w:val="ListParagraph"/>
              <w:numPr>
                <w:ilvl w:val="0"/>
                <w:numId w:val="6"/>
              </w:numPr>
            </w:pPr>
            <w:r w:rsidRPr="003C4494">
              <w:t>Reading Books</w:t>
            </w:r>
          </w:p>
          <w:p w14:paraId="5579C649" w14:textId="77777777" w:rsidR="005A2A7B" w:rsidRDefault="007630A1" w:rsidP="007630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10C81860" w14:textId="77777777" w:rsidR="007630A1" w:rsidRDefault="007630A1" w:rsidP="007630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Earned Badges </w:t>
            </w:r>
          </w:p>
          <w:p w14:paraId="4EE90305" w14:textId="212FC1EA" w:rsidR="007630A1" w:rsidRPr="007630A1" w:rsidRDefault="007630A1" w:rsidP="007630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300690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</w:t>
            </w:r>
            <w:r w:rsidR="00300690" w:rsidRPr="00300690">
              <w:rPr>
                <w:b/>
                <w:bCs/>
              </w:rPr>
              <w:drawing>
                <wp:inline distT="0" distB="0" distL="0" distR="0" wp14:anchorId="058C6F42" wp14:editId="54BE8BB9">
                  <wp:extent cx="962167" cy="412750"/>
                  <wp:effectExtent l="0" t="0" r="0" b="0"/>
                  <wp:docPr id="1424751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7514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393" cy="4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5" w:type="dxa"/>
            <w:vMerge w:val="restart"/>
            <w:tcBorders>
              <w:left w:val="single" w:sz="4" w:space="0" w:color="auto"/>
            </w:tcBorders>
          </w:tcPr>
          <w:p w14:paraId="2CEED3D1" w14:textId="77777777" w:rsidR="003829F6" w:rsidRPr="00824A50" w:rsidRDefault="003829F6" w:rsidP="00824A50">
            <w:pPr>
              <w:rPr>
                <w:b/>
                <w:bCs/>
              </w:rPr>
            </w:pPr>
          </w:p>
        </w:tc>
      </w:tr>
      <w:tr w:rsidR="003829F6" w14:paraId="429764AA" w14:textId="0442081C" w:rsidTr="007630A1">
        <w:trPr>
          <w:trHeight w:val="665"/>
        </w:trPr>
        <w:tc>
          <w:tcPr>
            <w:tcW w:w="1260" w:type="dxa"/>
            <w:vMerge/>
          </w:tcPr>
          <w:p w14:paraId="43D88748" w14:textId="77777777" w:rsidR="003829F6" w:rsidRDefault="003829F6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4CAB4D6" w14:textId="77777777" w:rsidR="003829F6" w:rsidRDefault="003829F6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F887438" w14:textId="7B471CA3" w:rsidR="003829F6" w:rsidRDefault="003829F6" w:rsidP="009C2411"/>
        </w:tc>
        <w:tc>
          <w:tcPr>
            <w:tcW w:w="180" w:type="dxa"/>
          </w:tcPr>
          <w:p w14:paraId="40DF7990" w14:textId="77777777" w:rsidR="003829F6" w:rsidRPr="005579C9" w:rsidRDefault="003829F6" w:rsidP="00DE759B"/>
        </w:tc>
        <w:tc>
          <w:tcPr>
            <w:tcW w:w="4406" w:type="dxa"/>
            <w:gridSpan w:val="4"/>
            <w:vMerge/>
            <w:tcBorders>
              <w:right w:val="single" w:sz="4" w:space="0" w:color="auto"/>
            </w:tcBorders>
          </w:tcPr>
          <w:p w14:paraId="58474E65" w14:textId="77777777" w:rsidR="003829F6" w:rsidRPr="005579C9" w:rsidRDefault="003829F6" w:rsidP="00EA62A2">
            <w:pPr>
              <w:pStyle w:val="Heading2"/>
            </w:pPr>
          </w:p>
        </w:tc>
        <w:tc>
          <w:tcPr>
            <w:tcW w:w="243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506A7EB" w14:textId="77777777" w:rsidR="003829F6" w:rsidRPr="005579C9" w:rsidRDefault="003829F6" w:rsidP="00EA62A2">
            <w:pPr>
              <w:pStyle w:val="Heading2"/>
            </w:pPr>
          </w:p>
        </w:tc>
        <w:tc>
          <w:tcPr>
            <w:tcW w:w="1255" w:type="dxa"/>
            <w:vMerge/>
            <w:tcBorders>
              <w:left w:val="single" w:sz="4" w:space="0" w:color="auto"/>
            </w:tcBorders>
          </w:tcPr>
          <w:p w14:paraId="743DD00B" w14:textId="77777777" w:rsidR="003829F6" w:rsidRPr="005579C9" w:rsidRDefault="003829F6" w:rsidP="00EA62A2">
            <w:pPr>
              <w:pStyle w:val="Heading2"/>
            </w:pPr>
          </w:p>
        </w:tc>
      </w:tr>
      <w:tr w:rsidR="00667329" w14:paraId="03A361F5" w14:textId="77777777" w:rsidTr="001944D3">
        <w:trPr>
          <w:trHeight w:val="117"/>
        </w:trPr>
        <w:tc>
          <w:tcPr>
            <w:tcW w:w="1260" w:type="dxa"/>
            <w:vMerge w:val="restart"/>
          </w:tcPr>
          <w:p w14:paraId="44FD9DC8" w14:textId="24051508" w:rsidR="00667329" w:rsidRDefault="00457AA3" w:rsidP="00667329">
            <w:pPr>
              <w:pStyle w:val="Heading3"/>
            </w:pPr>
            <w:r>
              <w:t xml:space="preserve"> </w:t>
            </w:r>
          </w:p>
        </w:tc>
        <w:tc>
          <w:tcPr>
            <w:tcW w:w="540" w:type="dxa"/>
            <w:gridSpan w:val="2"/>
          </w:tcPr>
          <w:p w14:paraId="509ADB32" w14:textId="4804DA0B" w:rsidR="00667329" w:rsidRDefault="00271846" w:rsidP="0066732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D53506" wp14:editId="5B0ACA6F">
                      <wp:extent cx="137160" cy="137160"/>
                      <wp:effectExtent l="19050" t="19050" r="15240" b="15240"/>
                      <wp:docPr id="1227311979" name="Oval 9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E2886A" id="Oval 9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FD7E953" w14:textId="77777777" w:rsidR="00667329" w:rsidRPr="005579C9" w:rsidRDefault="00667329" w:rsidP="00667329"/>
        </w:tc>
        <w:tc>
          <w:tcPr>
            <w:tcW w:w="8100" w:type="dxa"/>
            <w:gridSpan w:val="6"/>
            <w:vMerge w:val="restart"/>
          </w:tcPr>
          <w:p w14:paraId="791EFF06" w14:textId="15158858" w:rsidR="00667329" w:rsidRPr="003C4494" w:rsidRDefault="00824A50" w:rsidP="00667329">
            <w:pPr>
              <w:pStyle w:val="Heading2"/>
            </w:pPr>
            <w:r w:rsidRPr="003C4494">
              <w:t>machine learning</w:t>
            </w:r>
            <w:r w:rsidR="001944D3" w:rsidRPr="003C4494">
              <w:t xml:space="preserve">                    </w:t>
            </w:r>
          </w:p>
          <w:p w14:paraId="6DEA602F" w14:textId="2648821B" w:rsidR="00824A50" w:rsidRPr="003C4494" w:rsidRDefault="00824A50" w:rsidP="00667329">
            <w:pPr>
              <w:pStyle w:val="Heading2"/>
            </w:pPr>
            <w:r w:rsidRPr="003C4494">
              <w:t xml:space="preserve">virtual reality </w:t>
            </w:r>
          </w:p>
          <w:p w14:paraId="05AAE670" w14:textId="6FE8ECB4" w:rsidR="00824A50" w:rsidRPr="00824A50" w:rsidRDefault="00824A50" w:rsidP="00667329">
            <w:pPr>
              <w:pStyle w:val="Heading2"/>
              <w:rPr>
                <w:b/>
                <w:bCs/>
              </w:rPr>
            </w:pPr>
            <w:r w:rsidRPr="003C4494">
              <w:t>augented reality</w:t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  <w:r w:rsidRPr="003C4494">
              <w:softHyphen/>
            </w:r>
          </w:p>
          <w:p w14:paraId="39EE3CE8" w14:textId="1FB70B80" w:rsidR="00667329" w:rsidRPr="005579C9" w:rsidRDefault="00667329" w:rsidP="00824A50"/>
        </w:tc>
      </w:tr>
      <w:tr w:rsidR="00667329" w14:paraId="3B46C470" w14:textId="77777777" w:rsidTr="00824A50">
        <w:trPr>
          <w:trHeight w:val="783"/>
        </w:trPr>
        <w:tc>
          <w:tcPr>
            <w:tcW w:w="1260" w:type="dxa"/>
            <w:vMerge/>
          </w:tcPr>
          <w:p w14:paraId="2DF1A708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AA1AC22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1755601B" w14:textId="77777777" w:rsidR="00667329" w:rsidRDefault="00667329" w:rsidP="009C2411"/>
        </w:tc>
        <w:tc>
          <w:tcPr>
            <w:tcW w:w="180" w:type="dxa"/>
          </w:tcPr>
          <w:p w14:paraId="4154B7C9" w14:textId="77777777" w:rsidR="00667329" w:rsidRPr="005579C9" w:rsidRDefault="00667329" w:rsidP="00DE759B"/>
        </w:tc>
        <w:tc>
          <w:tcPr>
            <w:tcW w:w="8100" w:type="dxa"/>
            <w:gridSpan w:val="6"/>
            <w:vMerge/>
          </w:tcPr>
          <w:p w14:paraId="6A1B7AE6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5F93D1F5" w14:textId="77777777" w:rsidTr="00824A50">
        <w:trPr>
          <w:trHeight w:val="720"/>
        </w:trPr>
        <w:tc>
          <w:tcPr>
            <w:tcW w:w="10080" w:type="dxa"/>
            <w:gridSpan w:val="10"/>
          </w:tcPr>
          <w:p w14:paraId="24EAD255" w14:textId="77777777" w:rsidR="00AD0D32" w:rsidRPr="00AD0D32" w:rsidRDefault="00AD0D32" w:rsidP="00AD0D32"/>
        </w:tc>
      </w:tr>
      <w:tr w:rsidR="00667329" w14:paraId="72F058E1" w14:textId="77777777" w:rsidTr="00824A50">
        <w:trPr>
          <w:trHeight w:val="907"/>
        </w:trPr>
        <w:tc>
          <w:tcPr>
            <w:tcW w:w="10080" w:type="dxa"/>
            <w:gridSpan w:val="10"/>
          </w:tcPr>
          <w:p w14:paraId="657AEA9C" w14:textId="77777777" w:rsidR="00667329" w:rsidRPr="003C4494" w:rsidRDefault="007146F4" w:rsidP="00AD0D32">
            <w:pPr>
              <w:pStyle w:val="Heading1"/>
              <w:rPr>
                <w:b/>
                <w:bCs/>
              </w:rPr>
            </w:pPr>
            <w:r w:rsidRPr="003C4494">
              <w:rPr>
                <w:b/>
                <w:bCs/>
              </w:rPr>
              <w:t>projects</w:t>
            </w:r>
          </w:p>
          <w:p w14:paraId="42292680" w14:textId="77777777" w:rsidR="007146F4" w:rsidRDefault="003F095B" w:rsidP="007146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the app using the QR code above and scan the icons below to know more about my AR-VR projects.</w:t>
            </w:r>
          </w:p>
          <w:p w14:paraId="44EA7DFE" w14:textId="3BFCD99C" w:rsidR="005D50B0" w:rsidRPr="003F095B" w:rsidRDefault="008429D5" w:rsidP="007146F4">
            <w:pPr>
              <w:rPr>
                <w:sz w:val="28"/>
                <w:szCs w:val="28"/>
              </w:rPr>
            </w:pPr>
            <w:r w:rsidRPr="008429D5">
              <w:rPr>
                <w:noProof/>
                <w:sz w:val="28"/>
                <w:szCs w:val="28"/>
              </w:rPr>
              <w:drawing>
                <wp:inline distT="0" distB="0" distL="0" distR="0" wp14:anchorId="6E351833" wp14:editId="7E9107E5">
                  <wp:extent cx="3335731" cy="1887220"/>
                  <wp:effectExtent l="0" t="0" r="0" b="0"/>
                  <wp:docPr id="472769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7697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265" cy="189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CEB" w14:paraId="7EC25956" w14:textId="77777777" w:rsidTr="00824A50">
        <w:trPr>
          <w:trHeight w:val="270"/>
        </w:trPr>
        <w:tc>
          <w:tcPr>
            <w:tcW w:w="1260" w:type="dxa"/>
          </w:tcPr>
          <w:p w14:paraId="098EA741" w14:textId="6CB46984" w:rsidR="00313CEB" w:rsidRDefault="00313CEB" w:rsidP="00DE759B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40B3114D" w14:textId="0964C912" w:rsidR="00313CEB" w:rsidRPr="00807336" w:rsidRDefault="00313CEB" w:rsidP="00667329">
            <w:pPr>
              <w:jc w:val="center"/>
              <w:rPr>
                <w:lang w:val="en-IN"/>
              </w:rPr>
            </w:pPr>
          </w:p>
        </w:tc>
        <w:tc>
          <w:tcPr>
            <w:tcW w:w="180" w:type="dxa"/>
          </w:tcPr>
          <w:p w14:paraId="30AB82A7" w14:textId="77777777" w:rsidR="00313CEB" w:rsidRPr="005579C9" w:rsidRDefault="00313CEB" w:rsidP="00667329"/>
        </w:tc>
        <w:tc>
          <w:tcPr>
            <w:tcW w:w="8100" w:type="dxa"/>
            <w:gridSpan w:val="6"/>
          </w:tcPr>
          <w:p w14:paraId="3EC005AD" w14:textId="1058936F" w:rsidR="00313CEB" w:rsidRPr="004823C2" w:rsidRDefault="00313CEB" w:rsidP="00667329">
            <w:pPr>
              <w:pStyle w:val="Heading2"/>
            </w:pPr>
          </w:p>
          <w:p w14:paraId="67A6A2D9" w14:textId="0B67B2A0" w:rsidR="00313CEB" w:rsidRPr="005579C9" w:rsidRDefault="00457AA3" w:rsidP="00457AA3">
            <w:r>
              <w:t xml:space="preserve"> </w:t>
            </w:r>
          </w:p>
        </w:tc>
      </w:tr>
      <w:tr w:rsidR="00313CEB" w14:paraId="5D3EF57D" w14:textId="77777777" w:rsidTr="00824A50">
        <w:trPr>
          <w:trHeight w:val="180"/>
        </w:trPr>
        <w:tc>
          <w:tcPr>
            <w:tcW w:w="1260" w:type="dxa"/>
          </w:tcPr>
          <w:p w14:paraId="588985A2" w14:textId="30E201AC" w:rsidR="00313CEB" w:rsidRDefault="00313CEB" w:rsidP="00DE759B">
            <w:pPr>
              <w:pStyle w:val="Heading3"/>
            </w:pPr>
          </w:p>
        </w:tc>
        <w:tc>
          <w:tcPr>
            <w:tcW w:w="540" w:type="dxa"/>
            <w:gridSpan w:val="2"/>
          </w:tcPr>
          <w:p w14:paraId="2ED86E18" w14:textId="58575513" w:rsidR="00313CEB" w:rsidRDefault="00313CEB" w:rsidP="00667329">
            <w:pPr>
              <w:jc w:val="center"/>
            </w:pPr>
          </w:p>
        </w:tc>
        <w:tc>
          <w:tcPr>
            <w:tcW w:w="180" w:type="dxa"/>
          </w:tcPr>
          <w:p w14:paraId="40046B2E" w14:textId="77777777" w:rsidR="00313CEB" w:rsidRPr="005579C9" w:rsidRDefault="00313CEB" w:rsidP="00667329"/>
        </w:tc>
        <w:tc>
          <w:tcPr>
            <w:tcW w:w="8100" w:type="dxa"/>
            <w:gridSpan w:val="6"/>
          </w:tcPr>
          <w:p w14:paraId="0490A319" w14:textId="7838AD3B" w:rsidR="00313CEB" w:rsidRPr="004823C2" w:rsidRDefault="00313CEB" w:rsidP="00DE759B">
            <w:pPr>
              <w:pStyle w:val="Heading2"/>
            </w:pPr>
          </w:p>
          <w:p w14:paraId="3BCDB253" w14:textId="0E2FBC4B" w:rsidR="00313CEB" w:rsidRPr="005579C9" w:rsidRDefault="00313CEB" w:rsidP="00DE759B"/>
        </w:tc>
      </w:tr>
      <w:tr w:rsidR="00AD0D32" w:rsidRPr="00AD0D32" w14:paraId="2D107B20" w14:textId="77777777" w:rsidTr="00824A50">
        <w:trPr>
          <w:trHeight w:val="432"/>
        </w:trPr>
        <w:tc>
          <w:tcPr>
            <w:tcW w:w="10080" w:type="dxa"/>
            <w:gridSpan w:val="10"/>
          </w:tcPr>
          <w:p w14:paraId="779F15B3" w14:textId="77777777" w:rsidR="00AD0D32" w:rsidRPr="00AD0D32" w:rsidRDefault="00AD0D32" w:rsidP="00AD0D32"/>
        </w:tc>
      </w:tr>
      <w:tr w:rsidR="006307EA" w14:paraId="3ECBAEAB" w14:textId="77777777" w:rsidTr="00824A50">
        <w:trPr>
          <w:trHeight w:val="783"/>
        </w:trPr>
        <w:tc>
          <w:tcPr>
            <w:tcW w:w="5040" w:type="dxa"/>
            <w:gridSpan w:val="6"/>
          </w:tcPr>
          <w:p w14:paraId="52376DAA" w14:textId="3A3C418D" w:rsidR="006307EA" w:rsidRPr="005D50B0" w:rsidRDefault="006307EA" w:rsidP="005D50B0">
            <w:pPr>
              <w:pStyle w:val="ListBullet"/>
              <w:numPr>
                <w:ilvl w:val="0"/>
                <w:numId w:val="0"/>
              </w:numPr>
              <w:rPr>
                <w:sz w:val="36"/>
                <w:szCs w:val="36"/>
              </w:rPr>
            </w:pPr>
          </w:p>
        </w:tc>
        <w:tc>
          <w:tcPr>
            <w:tcW w:w="270" w:type="dxa"/>
          </w:tcPr>
          <w:p w14:paraId="3376FF54" w14:textId="77777777" w:rsidR="006307EA" w:rsidRPr="006E1507" w:rsidRDefault="006307EA" w:rsidP="00DE759B"/>
        </w:tc>
        <w:tc>
          <w:tcPr>
            <w:tcW w:w="4770" w:type="dxa"/>
            <w:gridSpan w:val="3"/>
          </w:tcPr>
          <w:p w14:paraId="772E1AEB" w14:textId="0D6656A9" w:rsidR="006307EA" w:rsidRPr="005579C9" w:rsidRDefault="006307EA" w:rsidP="00DE759B"/>
        </w:tc>
      </w:tr>
      <w:tr w:rsidR="008429D5" w14:paraId="66191BCE" w14:textId="77777777" w:rsidTr="00824A50">
        <w:trPr>
          <w:trHeight w:val="783"/>
        </w:trPr>
        <w:tc>
          <w:tcPr>
            <w:tcW w:w="5040" w:type="dxa"/>
            <w:gridSpan w:val="6"/>
          </w:tcPr>
          <w:p w14:paraId="1CED4B62" w14:textId="77777777" w:rsidR="008429D5" w:rsidRDefault="008429D5" w:rsidP="005D50B0">
            <w:pPr>
              <w:pStyle w:val="ListBullet"/>
              <w:numPr>
                <w:ilvl w:val="0"/>
                <w:numId w:val="0"/>
              </w:numPr>
              <w:rPr>
                <w:sz w:val="36"/>
                <w:szCs w:val="36"/>
              </w:rPr>
            </w:pPr>
          </w:p>
        </w:tc>
        <w:tc>
          <w:tcPr>
            <w:tcW w:w="270" w:type="dxa"/>
          </w:tcPr>
          <w:p w14:paraId="5671B9E7" w14:textId="77777777" w:rsidR="008429D5" w:rsidRPr="006E1507" w:rsidRDefault="008429D5" w:rsidP="00DE759B"/>
        </w:tc>
        <w:tc>
          <w:tcPr>
            <w:tcW w:w="4770" w:type="dxa"/>
            <w:gridSpan w:val="3"/>
          </w:tcPr>
          <w:p w14:paraId="63F5C1CF" w14:textId="77777777" w:rsidR="008429D5" w:rsidRPr="005579C9" w:rsidRDefault="008429D5" w:rsidP="00DE759B"/>
        </w:tc>
      </w:tr>
      <w:tr w:rsidR="008429D5" w14:paraId="675E0EEF" w14:textId="77777777" w:rsidTr="00824A50">
        <w:trPr>
          <w:trHeight w:val="783"/>
        </w:trPr>
        <w:tc>
          <w:tcPr>
            <w:tcW w:w="5040" w:type="dxa"/>
            <w:gridSpan w:val="6"/>
          </w:tcPr>
          <w:p w14:paraId="78C9AD2F" w14:textId="77777777" w:rsidR="008429D5" w:rsidRDefault="008429D5" w:rsidP="005D50B0">
            <w:pPr>
              <w:pStyle w:val="ListBullet"/>
              <w:numPr>
                <w:ilvl w:val="0"/>
                <w:numId w:val="0"/>
              </w:numPr>
              <w:rPr>
                <w:sz w:val="36"/>
                <w:szCs w:val="36"/>
              </w:rPr>
            </w:pPr>
          </w:p>
        </w:tc>
        <w:tc>
          <w:tcPr>
            <w:tcW w:w="270" w:type="dxa"/>
          </w:tcPr>
          <w:p w14:paraId="6C05DC7B" w14:textId="77777777" w:rsidR="008429D5" w:rsidRPr="006E1507" w:rsidRDefault="008429D5" w:rsidP="00DE759B"/>
        </w:tc>
        <w:tc>
          <w:tcPr>
            <w:tcW w:w="4770" w:type="dxa"/>
            <w:gridSpan w:val="3"/>
          </w:tcPr>
          <w:p w14:paraId="37E856FE" w14:textId="77777777" w:rsidR="008429D5" w:rsidRPr="005579C9" w:rsidRDefault="008429D5" w:rsidP="00DE759B"/>
        </w:tc>
      </w:tr>
    </w:tbl>
    <w:p w14:paraId="26F8B55B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DFCD" w14:textId="77777777" w:rsidR="009A5E2D" w:rsidRDefault="009A5E2D" w:rsidP="003D42E9">
      <w:r>
        <w:separator/>
      </w:r>
    </w:p>
  </w:endnote>
  <w:endnote w:type="continuationSeparator" w:id="0">
    <w:p w14:paraId="3FCF7A99" w14:textId="77777777" w:rsidR="009A5E2D" w:rsidRDefault="009A5E2D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277E" w14:textId="77777777" w:rsidR="009A5E2D" w:rsidRDefault="009A5E2D" w:rsidP="003D42E9">
      <w:r>
        <w:separator/>
      </w:r>
    </w:p>
  </w:footnote>
  <w:footnote w:type="continuationSeparator" w:id="0">
    <w:p w14:paraId="5D09E9CF" w14:textId="77777777" w:rsidR="009A5E2D" w:rsidRDefault="009A5E2D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1A3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0657D8"/>
    <w:multiLevelType w:val="hybridMultilevel"/>
    <w:tmpl w:val="837222E2"/>
    <w:lvl w:ilvl="0" w:tplc="92E0455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68D"/>
    <w:multiLevelType w:val="hybridMultilevel"/>
    <w:tmpl w:val="D0E6C0E0"/>
    <w:lvl w:ilvl="0" w:tplc="DF2668D2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15E8"/>
    <w:multiLevelType w:val="hybridMultilevel"/>
    <w:tmpl w:val="04F8F57A"/>
    <w:lvl w:ilvl="0" w:tplc="ADDC4A12">
      <w:start w:val="19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2039312843">
    <w:abstractNumId w:val="3"/>
  </w:num>
  <w:num w:numId="2" w16cid:durableId="1210998015">
    <w:abstractNumId w:val="4"/>
  </w:num>
  <w:num w:numId="3" w16cid:durableId="1593858222">
    <w:abstractNumId w:val="0"/>
  </w:num>
  <w:num w:numId="4" w16cid:durableId="390882393">
    <w:abstractNumId w:val="2"/>
  </w:num>
  <w:num w:numId="5" w16cid:durableId="1451365212">
    <w:abstractNumId w:val="5"/>
  </w:num>
  <w:num w:numId="6" w16cid:durableId="53454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0"/>
    <w:rsid w:val="00074492"/>
    <w:rsid w:val="000761F2"/>
    <w:rsid w:val="000D60A5"/>
    <w:rsid w:val="000E055C"/>
    <w:rsid w:val="00180710"/>
    <w:rsid w:val="0019254A"/>
    <w:rsid w:val="001944D3"/>
    <w:rsid w:val="00194BDE"/>
    <w:rsid w:val="001A07E0"/>
    <w:rsid w:val="001B4EF6"/>
    <w:rsid w:val="001D5578"/>
    <w:rsid w:val="001D7755"/>
    <w:rsid w:val="00231540"/>
    <w:rsid w:val="002370D3"/>
    <w:rsid w:val="00237E62"/>
    <w:rsid w:val="00271846"/>
    <w:rsid w:val="002F07EB"/>
    <w:rsid w:val="00300690"/>
    <w:rsid w:val="0030456C"/>
    <w:rsid w:val="00313CEB"/>
    <w:rsid w:val="00315265"/>
    <w:rsid w:val="00322C94"/>
    <w:rsid w:val="003829F6"/>
    <w:rsid w:val="0039032E"/>
    <w:rsid w:val="003B0EE3"/>
    <w:rsid w:val="003C0547"/>
    <w:rsid w:val="003C4494"/>
    <w:rsid w:val="003D42E9"/>
    <w:rsid w:val="003E4645"/>
    <w:rsid w:val="003F095B"/>
    <w:rsid w:val="003F1562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A2A7B"/>
    <w:rsid w:val="005B647F"/>
    <w:rsid w:val="005B65A2"/>
    <w:rsid w:val="005D50B0"/>
    <w:rsid w:val="005D7983"/>
    <w:rsid w:val="0061481A"/>
    <w:rsid w:val="006307EA"/>
    <w:rsid w:val="0063153B"/>
    <w:rsid w:val="00667329"/>
    <w:rsid w:val="00671B73"/>
    <w:rsid w:val="00713365"/>
    <w:rsid w:val="007146F4"/>
    <w:rsid w:val="00724932"/>
    <w:rsid w:val="00744959"/>
    <w:rsid w:val="00745A73"/>
    <w:rsid w:val="007630A1"/>
    <w:rsid w:val="007A763D"/>
    <w:rsid w:val="007B67D3"/>
    <w:rsid w:val="007E72B6"/>
    <w:rsid w:val="008038BB"/>
    <w:rsid w:val="00807336"/>
    <w:rsid w:val="00824A50"/>
    <w:rsid w:val="008429D5"/>
    <w:rsid w:val="008543EA"/>
    <w:rsid w:val="00865306"/>
    <w:rsid w:val="008E42E7"/>
    <w:rsid w:val="008F52BA"/>
    <w:rsid w:val="009048D2"/>
    <w:rsid w:val="00937DC2"/>
    <w:rsid w:val="00960AE6"/>
    <w:rsid w:val="009A5E2D"/>
    <w:rsid w:val="009C183B"/>
    <w:rsid w:val="009C2411"/>
    <w:rsid w:val="009E5AF3"/>
    <w:rsid w:val="00A457B0"/>
    <w:rsid w:val="00A6401B"/>
    <w:rsid w:val="00A9448F"/>
    <w:rsid w:val="00AB5A73"/>
    <w:rsid w:val="00AD0D32"/>
    <w:rsid w:val="00B067CD"/>
    <w:rsid w:val="00B13B32"/>
    <w:rsid w:val="00B70A77"/>
    <w:rsid w:val="00B758ED"/>
    <w:rsid w:val="00BA6B97"/>
    <w:rsid w:val="00C832BD"/>
    <w:rsid w:val="00C900DC"/>
    <w:rsid w:val="00D51E18"/>
    <w:rsid w:val="00D7168E"/>
    <w:rsid w:val="00DE1E0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99C3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  <w:style w:type="paragraph" w:styleId="ListParagraph">
    <w:name w:val="List Paragraph"/>
    <w:basedOn w:val="Normal"/>
    <w:uiPriority w:val="34"/>
    <w:semiHidden/>
    <w:rsid w:val="00B1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varr.S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2023-12-09T12:20:00Z</dcterms:created>
  <dcterms:modified xsi:type="dcterms:W3CDTF">2023-12-09T12:20:00Z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